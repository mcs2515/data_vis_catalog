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6D33" w14:textId="77777777" w:rsidR="0066084F" w:rsidRPr="0066084F" w:rsidRDefault="00DF0E0C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Bar:</w:t>
      </w:r>
    </w:p>
    <w:p w14:paraId="22C6001F" w14:textId="20FF7091" w:rsidR="0066084F" w:rsidRDefault="00B26A76" w:rsidP="0066084F">
      <w:pPr>
        <w:pStyle w:val="ListParagraph"/>
      </w:pPr>
      <w:r>
        <w:t>Mark: line</w:t>
      </w:r>
    </w:p>
    <w:p w14:paraId="63836C46" w14:textId="0A98CB90" w:rsidR="00B26A76" w:rsidRDefault="00B26A76" w:rsidP="0066084F">
      <w:pPr>
        <w:pStyle w:val="ListParagraph"/>
      </w:pPr>
      <w:r>
        <w:t>Channel: vertical length</w:t>
      </w:r>
    </w:p>
    <w:p w14:paraId="43DD9C7C" w14:textId="77777777" w:rsidR="00B26A76" w:rsidRDefault="00B26A76"/>
    <w:p w14:paraId="11103FC7" w14:textId="77777777" w:rsidR="0066084F" w:rsidRPr="0066084F" w:rsidRDefault="00B26A76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Stacked</w:t>
      </w:r>
      <w:r w:rsidR="007305CD">
        <w:rPr>
          <w:b/>
        </w:rPr>
        <w:t xml:space="preserve"> B</w:t>
      </w:r>
      <w:r w:rsidRPr="007305CD">
        <w:rPr>
          <w:b/>
        </w:rPr>
        <w:t>ar:</w:t>
      </w:r>
    </w:p>
    <w:p w14:paraId="3544F041" w14:textId="77777777" w:rsidR="0066084F" w:rsidRDefault="00B26A76" w:rsidP="0066084F">
      <w:pPr>
        <w:pStyle w:val="ListParagraph"/>
      </w:pPr>
      <w:r>
        <w:t>Mark: line, area</w:t>
      </w:r>
    </w:p>
    <w:p w14:paraId="78188CE3" w14:textId="2EDB7C86" w:rsidR="00B26A76" w:rsidRDefault="00B26A76" w:rsidP="0066084F">
      <w:pPr>
        <w:pStyle w:val="ListParagraph"/>
      </w:pPr>
      <w:r>
        <w:t>Channel: vertical length</w:t>
      </w:r>
    </w:p>
    <w:p w14:paraId="60E1C76A" w14:textId="77777777" w:rsidR="00B26A76" w:rsidRDefault="00B26A76"/>
    <w:p w14:paraId="251D3241" w14:textId="77777777" w:rsidR="0066084F" w:rsidRPr="0066084F" w:rsidRDefault="00B26A76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Scatterplot:</w:t>
      </w:r>
    </w:p>
    <w:p w14:paraId="76FFE992" w14:textId="77777777" w:rsidR="0066084F" w:rsidRDefault="00B26A76" w:rsidP="0066084F">
      <w:pPr>
        <w:pStyle w:val="ListParagraph"/>
      </w:pPr>
      <w:r>
        <w:t>Mark: point</w:t>
      </w:r>
    </w:p>
    <w:p w14:paraId="68247663" w14:textId="58BA1D39" w:rsidR="00B26A76" w:rsidRDefault="00B26A76" w:rsidP="0066084F">
      <w:pPr>
        <w:pStyle w:val="ListParagraph"/>
      </w:pPr>
      <w:r>
        <w:t>Channels: position</w:t>
      </w:r>
    </w:p>
    <w:p w14:paraId="59DEA46E" w14:textId="77777777" w:rsidR="00B26A76" w:rsidRDefault="00B26A76"/>
    <w:p w14:paraId="05B753F0" w14:textId="77777777" w:rsidR="0066084F" w:rsidRPr="0066084F" w:rsidRDefault="00B26A76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Donut:</w:t>
      </w:r>
    </w:p>
    <w:p w14:paraId="6EEA6D63" w14:textId="77777777" w:rsidR="0066084F" w:rsidRDefault="00B26A76" w:rsidP="0066084F">
      <w:pPr>
        <w:pStyle w:val="ListParagraph"/>
      </w:pPr>
      <w:r>
        <w:t>Mark: line</w:t>
      </w:r>
    </w:p>
    <w:p w14:paraId="631F8DDB" w14:textId="756CEDC4" w:rsidR="00B26A76" w:rsidRDefault="00B26A76" w:rsidP="0066084F">
      <w:pPr>
        <w:pStyle w:val="ListParagraph"/>
      </w:pPr>
      <w:r>
        <w:t>Channels: length, color</w:t>
      </w:r>
    </w:p>
    <w:p w14:paraId="4C920750" w14:textId="77777777" w:rsidR="00B26A76" w:rsidRDefault="00B26A76"/>
    <w:p w14:paraId="1825BBA3" w14:textId="77777777" w:rsidR="0066084F" w:rsidRPr="0066084F" w:rsidRDefault="00B26A76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Pie:</w:t>
      </w:r>
    </w:p>
    <w:p w14:paraId="77791513" w14:textId="77777777" w:rsidR="0066084F" w:rsidRDefault="00B26A76" w:rsidP="0066084F">
      <w:pPr>
        <w:pStyle w:val="ListParagraph"/>
      </w:pPr>
      <w:r>
        <w:t>Mark: area</w:t>
      </w:r>
    </w:p>
    <w:p w14:paraId="58726015" w14:textId="53A4E1D9" w:rsidR="00B26A76" w:rsidRDefault="00B26A76" w:rsidP="0066084F">
      <w:pPr>
        <w:pStyle w:val="ListParagraph"/>
      </w:pPr>
      <w:r>
        <w:t>Channels: color</w:t>
      </w:r>
    </w:p>
    <w:p w14:paraId="36DCD9ED" w14:textId="77777777" w:rsidR="002038E5" w:rsidRDefault="002038E5"/>
    <w:p w14:paraId="0BDB35E3" w14:textId="77777777" w:rsidR="0066084F" w:rsidRPr="0066084F" w:rsidRDefault="002038E5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Choropleth:</w:t>
      </w:r>
    </w:p>
    <w:p w14:paraId="60B9A5E6" w14:textId="77777777" w:rsidR="0066084F" w:rsidRDefault="002038E5" w:rsidP="0066084F">
      <w:pPr>
        <w:pStyle w:val="ListParagraph"/>
      </w:pPr>
      <w:r>
        <w:t>Mark: area</w:t>
      </w:r>
    </w:p>
    <w:p w14:paraId="52EC29F0" w14:textId="18D93B03" w:rsidR="002038E5" w:rsidRDefault="002038E5" w:rsidP="0066084F">
      <w:pPr>
        <w:pStyle w:val="ListParagraph"/>
      </w:pPr>
      <w:r>
        <w:t>Channels: color</w:t>
      </w:r>
    </w:p>
    <w:p w14:paraId="4911C65C" w14:textId="77777777" w:rsidR="000F6678" w:rsidRDefault="000F6678"/>
    <w:p w14:paraId="3B3BA0B2" w14:textId="77777777" w:rsidR="0066084F" w:rsidRDefault="002038E5" w:rsidP="0066084F">
      <w:pPr>
        <w:pStyle w:val="ListParagraph"/>
        <w:numPr>
          <w:ilvl w:val="0"/>
          <w:numId w:val="1"/>
        </w:numPr>
        <w:rPr>
          <w:b/>
        </w:rPr>
      </w:pPr>
      <w:r w:rsidRPr="007305CD">
        <w:rPr>
          <w:b/>
        </w:rPr>
        <w:t>Map:</w:t>
      </w:r>
    </w:p>
    <w:p w14:paraId="3B637D26" w14:textId="77777777" w:rsidR="0066084F" w:rsidRPr="0066084F" w:rsidRDefault="002038E5" w:rsidP="0066084F">
      <w:pPr>
        <w:pStyle w:val="ListParagraph"/>
      </w:pPr>
      <w:r>
        <w:t>Mark: point</w:t>
      </w:r>
    </w:p>
    <w:p w14:paraId="447C8DF1" w14:textId="3AA73330" w:rsidR="00B26A76" w:rsidRDefault="002038E5" w:rsidP="0066084F">
      <w:pPr>
        <w:pStyle w:val="ListParagraph"/>
      </w:pPr>
      <w:r>
        <w:t>Channels: position</w:t>
      </w:r>
    </w:p>
    <w:p w14:paraId="795E21DA" w14:textId="77777777" w:rsidR="002038E5" w:rsidRDefault="002038E5"/>
    <w:p w14:paraId="5D7D16BA" w14:textId="77777777" w:rsidR="0066084F" w:rsidRPr="0066084F" w:rsidRDefault="002038E5" w:rsidP="0066084F">
      <w:pPr>
        <w:pStyle w:val="ListParagraph"/>
        <w:numPr>
          <w:ilvl w:val="0"/>
          <w:numId w:val="1"/>
        </w:numPr>
      </w:pPr>
      <w:r w:rsidRPr="007305CD">
        <w:rPr>
          <w:b/>
        </w:rPr>
        <w:t>Line:</w:t>
      </w:r>
    </w:p>
    <w:p w14:paraId="66043AD9" w14:textId="4B528FC4" w:rsidR="0066084F" w:rsidRDefault="002038E5" w:rsidP="0066084F">
      <w:pPr>
        <w:pStyle w:val="ListParagraph"/>
      </w:pPr>
      <w:r>
        <w:t>Mark: point, connections</w:t>
      </w:r>
    </w:p>
    <w:p w14:paraId="5D698637" w14:textId="3019BA13" w:rsidR="002038E5" w:rsidRDefault="002038E5" w:rsidP="0066084F">
      <w:pPr>
        <w:pStyle w:val="ListParagraph"/>
      </w:pPr>
      <w:r>
        <w:t xml:space="preserve">Channels: </w:t>
      </w:r>
      <w:r w:rsidR="000F6678">
        <w:t>positions</w:t>
      </w:r>
    </w:p>
    <w:p w14:paraId="67A5E87F" w14:textId="62D53CB5" w:rsidR="007305CD" w:rsidRDefault="007305CD">
      <w:pPr>
        <w:rPr>
          <w:b/>
        </w:rPr>
      </w:pPr>
    </w:p>
    <w:p w14:paraId="2986CD2A" w14:textId="1C755ABE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Area</w:t>
      </w:r>
    </w:p>
    <w:p w14:paraId="05FBBCB2" w14:textId="7B59528B" w:rsidR="007305CD" w:rsidRDefault="007305CD" w:rsidP="007305CD">
      <w:pPr>
        <w:pStyle w:val="ListParagraph"/>
      </w:pPr>
      <w:r>
        <w:t xml:space="preserve">Mark: area </w:t>
      </w:r>
    </w:p>
    <w:p w14:paraId="5D26F952" w14:textId="2A25420F" w:rsidR="007305CD" w:rsidRDefault="007305CD" w:rsidP="0066084F">
      <w:pPr>
        <w:pStyle w:val="ListParagraph"/>
      </w:pPr>
      <w:r>
        <w:t xml:space="preserve">Channels: </w:t>
      </w:r>
      <w:r w:rsidR="00024BE3">
        <w:t>area</w:t>
      </w:r>
    </w:p>
    <w:p w14:paraId="72641229" w14:textId="0419B180" w:rsidR="0066084F" w:rsidRDefault="0066084F" w:rsidP="0066084F">
      <w:pPr>
        <w:pStyle w:val="ListParagraph"/>
      </w:pPr>
    </w:p>
    <w:p w14:paraId="68BB1FB0" w14:textId="77777777" w:rsidR="0066084F" w:rsidRPr="0066084F" w:rsidRDefault="0066084F" w:rsidP="0066084F">
      <w:pPr>
        <w:pStyle w:val="ListParagraph"/>
      </w:pPr>
    </w:p>
    <w:p w14:paraId="4C357466" w14:textId="1D52FADD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Stacked Area</w:t>
      </w:r>
    </w:p>
    <w:p w14:paraId="1A55F5EE" w14:textId="3C3D639C" w:rsidR="007305CD" w:rsidRDefault="007305CD" w:rsidP="007305CD">
      <w:pPr>
        <w:pStyle w:val="ListParagraph"/>
      </w:pPr>
      <w:r>
        <w:t>Mark: area</w:t>
      </w:r>
    </w:p>
    <w:p w14:paraId="6EC87D21" w14:textId="04019886" w:rsidR="007305CD" w:rsidRDefault="007305CD" w:rsidP="007305CD">
      <w:pPr>
        <w:pStyle w:val="ListParagraph"/>
      </w:pPr>
      <w:r>
        <w:t xml:space="preserve">Channels: </w:t>
      </w:r>
      <w:r w:rsidR="0066084F">
        <w:t xml:space="preserve">area, </w:t>
      </w:r>
      <w:r>
        <w:t>color</w:t>
      </w:r>
    </w:p>
    <w:p w14:paraId="136EBD04" w14:textId="77777777" w:rsidR="007305CD" w:rsidRDefault="007305CD" w:rsidP="007305CD">
      <w:pPr>
        <w:pStyle w:val="ListParagraph"/>
        <w:rPr>
          <w:b/>
        </w:rPr>
      </w:pPr>
    </w:p>
    <w:p w14:paraId="08B28F2A" w14:textId="6CBB4E9F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Candlestick</w:t>
      </w:r>
    </w:p>
    <w:p w14:paraId="47122B58" w14:textId="5771FF0E" w:rsidR="007305CD" w:rsidRDefault="007305CD" w:rsidP="007305CD">
      <w:pPr>
        <w:pStyle w:val="ListParagraph"/>
      </w:pPr>
      <w:r>
        <w:t xml:space="preserve">Mark: </w:t>
      </w:r>
      <w:r w:rsidR="008368D3">
        <w:t>line</w:t>
      </w:r>
    </w:p>
    <w:p w14:paraId="1F15AB22" w14:textId="7B844009" w:rsidR="007305CD" w:rsidRDefault="007305CD" w:rsidP="007305CD">
      <w:pPr>
        <w:pStyle w:val="ListParagraph"/>
      </w:pPr>
      <w:r>
        <w:t xml:space="preserve">Channels: </w:t>
      </w:r>
      <w:r w:rsidR="008368D3">
        <w:t xml:space="preserve">position, </w:t>
      </w:r>
      <w:r w:rsidR="00024BE3">
        <w:t xml:space="preserve">vertical </w:t>
      </w:r>
      <w:r w:rsidR="008368D3">
        <w:t>length</w:t>
      </w:r>
    </w:p>
    <w:p w14:paraId="68C42025" w14:textId="77777777" w:rsidR="007305CD" w:rsidRDefault="007305CD" w:rsidP="007305CD">
      <w:pPr>
        <w:pStyle w:val="ListParagraph"/>
        <w:rPr>
          <w:b/>
        </w:rPr>
      </w:pPr>
    </w:p>
    <w:p w14:paraId="5CA6D056" w14:textId="77777777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 w:rsidRPr="007305CD">
        <w:rPr>
          <w:b/>
        </w:rPr>
        <w:t>Chord</w:t>
      </w:r>
    </w:p>
    <w:p w14:paraId="069352EE" w14:textId="0A8374EB" w:rsidR="007305CD" w:rsidRDefault="007305CD" w:rsidP="007305CD">
      <w:pPr>
        <w:pStyle w:val="ListParagraph"/>
      </w:pPr>
      <w:r>
        <w:t xml:space="preserve">Mark: </w:t>
      </w:r>
      <w:r w:rsidR="006B7EA7">
        <w:t>connection</w:t>
      </w:r>
      <w:r w:rsidR="00430DC6">
        <w:t>s</w:t>
      </w:r>
      <w:bookmarkStart w:id="0" w:name="_GoBack"/>
      <w:bookmarkEnd w:id="0"/>
    </w:p>
    <w:p w14:paraId="5CE12636" w14:textId="7A8ED917" w:rsidR="007305CD" w:rsidRDefault="007305CD" w:rsidP="007305CD">
      <w:pPr>
        <w:pStyle w:val="ListParagraph"/>
      </w:pPr>
      <w:r>
        <w:t>Channels: color</w:t>
      </w:r>
    </w:p>
    <w:p w14:paraId="10D594D4" w14:textId="77777777" w:rsidR="007305CD" w:rsidRDefault="007305CD" w:rsidP="007305CD">
      <w:pPr>
        <w:pStyle w:val="ListParagraph"/>
        <w:rPr>
          <w:b/>
        </w:rPr>
      </w:pPr>
    </w:p>
    <w:p w14:paraId="0F350FA0" w14:textId="4483D6D5" w:rsidR="007305CD" w:rsidRP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 w:rsidRPr="007305CD">
        <w:rPr>
          <w:b/>
        </w:rPr>
        <w:t>Forced Graph</w:t>
      </w:r>
    </w:p>
    <w:p w14:paraId="61532978" w14:textId="3E742EA0" w:rsidR="007305CD" w:rsidRDefault="007305CD" w:rsidP="007305CD">
      <w:pPr>
        <w:pStyle w:val="ListParagraph"/>
      </w:pPr>
      <w:r>
        <w:t xml:space="preserve">Mark: </w:t>
      </w:r>
      <w:r w:rsidR="0066084F">
        <w:t>connections</w:t>
      </w:r>
    </w:p>
    <w:p w14:paraId="4E6AD482" w14:textId="21DD918C" w:rsidR="007305CD" w:rsidRDefault="007305CD" w:rsidP="007305CD">
      <w:pPr>
        <w:pStyle w:val="ListParagraph"/>
      </w:pPr>
      <w:r>
        <w:t xml:space="preserve">Channels: </w:t>
      </w:r>
      <w:r w:rsidR="0066084F">
        <w:t xml:space="preserve">lines, </w:t>
      </w:r>
      <w:r>
        <w:t>color</w:t>
      </w:r>
    </w:p>
    <w:p w14:paraId="69684CB2" w14:textId="77777777" w:rsidR="007305CD" w:rsidRDefault="007305CD" w:rsidP="007305CD">
      <w:pPr>
        <w:pStyle w:val="ListParagraph"/>
        <w:rPr>
          <w:b/>
        </w:rPr>
      </w:pPr>
    </w:p>
    <w:p w14:paraId="408C3BC5" w14:textId="07E1B95F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Tree</w:t>
      </w:r>
    </w:p>
    <w:p w14:paraId="50DD28BA" w14:textId="00029862" w:rsidR="007305CD" w:rsidRDefault="007305CD" w:rsidP="007305CD">
      <w:pPr>
        <w:pStyle w:val="ListParagraph"/>
      </w:pPr>
      <w:r>
        <w:t xml:space="preserve">Mark: </w:t>
      </w:r>
      <w:r w:rsidR="00024BE3">
        <w:t>connections</w:t>
      </w:r>
    </w:p>
    <w:p w14:paraId="4F704CCC" w14:textId="09311215" w:rsidR="007305CD" w:rsidRDefault="007305CD" w:rsidP="007305CD">
      <w:pPr>
        <w:pStyle w:val="ListParagraph"/>
      </w:pPr>
      <w:r>
        <w:t>Channels: lines,</w:t>
      </w:r>
      <w:r w:rsidR="00024BE3">
        <w:t xml:space="preserve"> </w:t>
      </w:r>
      <w:r>
        <w:t>color</w:t>
      </w:r>
    </w:p>
    <w:p w14:paraId="799128F5" w14:textId="77777777" w:rsidR="007305CD" w:rsidRDefault="007305CD" w:rsidP="007305CD">
      <w:pPr>
        <w:pStyle w:val="ListParagraph"/>
        <w:rPr>
          <w:b/>
        </w:rPr>
      </w:pPr>
    </w:p>
    <w:p w14:paraId="5747314B" w14:textId="7D0BCD0E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Cluster</w:t>
      </w:r>
    </w:p>
    <w:p w14:paraId="38DFDF77" w14:textId="52757B28" w:rsidR="007305CD" w:rsidRDefault="007305CD" w:rsidP="007305CD">
      <w:pPr>
        <w:pStyle w:val="ListParagraph"/>
      </w:pPr>
      <w:r>
        <w:t xml:space="preserve">Mark: </w:t>
      </w:r>
      <w:r w:rsidR="00024BE3">
        <w:t>connections</w:t>
      </w:r>
    </w:p>
    <w:p w14:paraId="7F8CA447" w14:textId="293BBB98" w:rsidR="007305CD" w:rsidRDefault="007305CD" w:rsidP="007305CD">
      <w:pPr>
        <w:pStyle w:val="ListParagraph"/>
      </w:pPr>
      <w:r>
        <w:t xml:space="preserve">Channels: </w:t>
      </w:r>
      <w:r w:rsidR="00024BE3">
        <w:t>lines, color</w:t>
      </w:r>
    </w:p>
    <w:p w14:paraId="48C68001" w14:textId="77777777" w:rsidR="007305CD" w:rsidRDefault="007305CD" w:rsidP="007305CD">
      <w:pPr>
        <w:pStyle w:val="ListParagraph"/>
        <w:rPr>
          <w:b/>
        </w:rPr>
      </w:pPr>
    </w:p>
    <w:p w14:paraId="50D66EFF" w14:textId="1BD8FC57" w:rsidR="007305CD" w:rsidRDefault="007305CD" w:rsidP="00730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Partition</w:t>
      </w:r>
    </w:p>
    <w:p w14:paraId="18174B06" w14:textId="6A69E440" w:rsidR="007305CD" w:rsidRDefault="007305CD" w:rsidP="007305CD">
      <w:pPr>
        <w:pStyle w:val="ListParagraph"/>
      </w:pPr>
      <w:r>
        <w:t>Mark: area</w:t>
      </w:r>
    </w:p>
    <w:p w14:paraId="50A5EFBC" w14:textId="7C4B4816" w:rsidR="007305CD" w:rsidRDefault="007305CD" w:rsidP="007305CD">
      <w:pPr>
        <w:pStyle w:val="ListParagraph"/>
      </w:pPr>
      <w:r>
        <w:t xml:space="preserve">Channels: </w:t>
      </w:r>
      <w:r w:rsidR="00024BE3">
        <w:t xml:space="preserve"> </w:t>
      </w:r>
      <w:r w:rsidR="0066084F">
        <w:t xml:space="preserve">area, </w:t>
      </w:r>
      <w:r w:rsidR="00024BE3">
        <w:t>color</w:t>
      </w:r>
    </w:p>
    <w:p w14:paraId="6809C2B5" w14:textId="597F8DE4" w:rsidR="00024BE3" w:rsidRDefault="00024BE3" w:rsidP="007305CD">
      <w:pPr>
        <w:pStyle w:val="ListParagraph"/>
      </w:pPr>
    </w:p>
    <w:p w14:paraId="0D735280" w14:textId="6A583A91" w:rsidR="00024BE3" w:rsidRPr="00024BE3" w:rsidRDefault="00024BE3" w:rsidP="00024BE3">
      <w:pPr>
        <w:pStyle w:val="ListParagraph"/>
        <w:numPr>
          <w:ilvl w:val="0"/>
          <w:numId w:val="1"/>
        </w:numPr>
        <w:rPr>
          <w:b/>
        </w:rPr>
      </w:pPr>
      <w:r w:rsidRPr="00024BE3">
        <w:rPr>
          <w:b/>
        </w:rPr>
        <w:t>Packed Circles</w:t>
      </w:r>
    </w:p>
    <w:p w14:paraId="034F4A25" w14:textId="4E85F115" w:rsidR="00024BE3" w:rsidRDefault="00024BE3" w:rsidP="00024BE3">
      <w:pPr>
        <w:pStyle w:val="ListParagraph"/>
      </w:pPr>
      <w:r>
        <w:t>Mark: containment</w:t>
      </w:r>
    </w:p>
    <w:p w14:paraId="13DC0D97" w14:textId="1142D926" w:rsidR="00024BE3" w:rsidRDefault="00024BE3" w:rsidP="00024BE3">
      <w:pPr>
        <w:pStyle w:val="ListParagraph"/>
      </w:pPr>
      <w:r>
        <w:t xml:space="preserve">Channels:  </w:t>
      </w:r>
      <w:r w:rsidR="0066084F">
        <w:t xml:space="preserve">area, </w:t>
      </w:r>
      <w:r>
        <w:t>color</w:t>
      </w:r>
    </w:p>
    <w:p w14:paraId="5B0DC295" w14:textId="39EEA426" w:rsidR="004E4560" w:rsidRDefault="004E4560" w:rsidP="00024BE3">
      <w:pPr>
        <w:pStyle w:val="ListParagraph"/>
      </w:pPr>
    </w:p>
    <w:p w14:paraId="131C0D5D" w14:textId="7CB04419" w:rsidR="004E4560" w:rsidRPr="004E4560" w:rsidRDefault="004E4560" w:rsidP="004E456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4560">
        <w:rPr>
          <w:b/>
        </w:rPr>
        <w:t>Treemap</w:t>
      </w:r>
      <w:proofErr w:type="spellEnd"/>
    </w:p>
    <w:p w14:paraId="11317277" w14:textId="4E5B58AD" w:rsidR="004E4560" w:rsidRDefault="004E4560" w:rsidP="004E4560">
      <w:pPr>
        <w:pStyle w:val="ListParagraph"/>
      </w:pPr>
      <w:r>
        <w:t>Mark: containment</w:t>
      </w:r>
    </w:p>
    <w:p w14:paraId="3100EA9D" w14:textId="48B80E3C" w:rsidR="004E4560" w:rsidRDefault="004E4560" w:rsidP="004E4560">
      <w:pPr>
        <w:pStyle w:val="ListParagraph"/>
      </w:pPr>
      <w:r>
        <w:t>Channels:  area</w:t>
      </w:r>
      <w:r w:rsidR="0066084F">
        <w:t>, color</w:t>
      </w:r>
    </w:p>
    <w:p w14:paraId="55CBB799" w14:textId="77777777" w:rsidR="00024BE3" w:rsidRDefault="00024BE3" w:rsidP="00024BE3">
      <w:pPr>
        <w:pStyle w:val="ListParagraph"/>
      </w:pPr>
    </w:p>
    <w:p w14:paraId="20C346CA" w14:textId="77777777" w:rsidR="00024BE3" w:rsidRDefault="00024BE3" w:rsidP="00024BE3">
      <w:pPr>
        <w:ind w:left="720"/>
      </w:pPr>
    </w:p>
    <w:p w14:paraId="2AAA0117" w14:textId="77777777" w:rsidR="007305CD" w:rsidRPr="007305CD" w:rsidRDefault="007305CD" w:rsidP="007305CD">
      <w:pPr>
        <w:ind w:left="720"/>
        <w:rPr>
          <w:b/>
        </w:rPr>
      </w:pPr>
    </w:p>
    <w:sectPr w:rsidR="007305CD" w:rsidRPr="007305CD" w:rsidSect="00730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476E5"/>
    <w:multiLevelType w:val="hybridMultilevel"/>
    <w:tmpl w:val="2B8E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73E"/>
    <w:rsid w:val="00024BE3"/>
    <w:rsid w:val="000F6678"/>
    <w:rsid w:val="002038E5"/>
    <w:rsid w:val="0032738A"/>
    <w:rsid w:val="00430DC6"/>
    <w:rsid w:val="004E4560"/>
    <w:rsid w:val="0066084F"/>
    <w:rsid w:val="0069473E"/>
    <w:rsid w:val="006B7EA7"/>
    <w:rsid w:val="007305CD"/>
    <w:rsid w:val="00783FF5"/>
    <w:rsid w:val="008368D3"/>
    <w:rsid w:val="00B26A76"/>
    <w:rsid w:val="00D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F687"/>
  <w15:chartTrackingRefBased/>
  <w15:docId w15:val="{D9BB538D-5453-43FD-ACCF-D2CB5F4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 (RIT Student)</dc:creator>
  <cp:keywords/>
  <dc:description/>
  <cp:lastModifiedBy>Megan Smith</cp:lastModifiedBy>
  <cp:revision>7</cp:revision>
  <dcterms:created xsi:type="dcterms:W3CDTF">2018-11-15T20:32:00Z</dcterms:created>
  <dcterms:modified xsi:type="dcterms:W3CDTF">2018-11-17T04:13:00Z</dcterms:modified>
</cp:coreProperties>
</file>